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5D6C888" w14:textId="77777777" w:rsidR="00457ADE" w:rsidRPr="002C4D08" w:rsidRDefault="004A1426" w:rsidP="00A3726F">
      <w:pPr>
        <w:spacing w:before="120"/>
        <w:rPr>
          <w:color w:val="043D68"/>
        </w:rPr>
      </w:pPr>
      <w:r w:rsidRPr="002C4D08">
        <w:rPr>
          <w:noProof/>
          <w:color w:val="043D68"/>
          <w:lang w:val="en-AU" w:eastAsia="en-AU"/>
        </w:rPr>
        <mc:AlternateContent>
          <mc:Choice Requires="wps">
            <w:drawing>
              <wp:anchor distT="0" distB="0" distL="114300" distR="114300" simplePos="0" relativeHeight="251659264" behindDoc="1" locked="1" layoutInCell="1" allowOverlap="1" wp14:anchorId="53F41F23" wp14:editId="575B6571">
                <wp:simplePos x="0" y="0"/>
                <wp:positionH relativeFrom="page">
                  <wp:posOffset>4962525</wp:posOffset>
                </wp:positionH>
                <wp:positionV relativeFrom="paragraph">
                  <wp:posOffset>-460375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77170" id="Rectangle 1" o:spid="_x0000_s1026" alt="&quot;&quot;" style="position:absolute;margin-left:390.75pt;margin-top:-36.25pt;width:221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" fillcolor="#d3ebfd" stroked="f" strokeweight="1pt">
                <v:fill opacity="32896f"/>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6390"/>
        <w:gridCol w:w="999"/>
        <w:gridCol w:w="3411"/>
      </w:tblGrid>
      <w:tr w:rsidR="00AB74C5" w:rsidRPr="00136B3E" w14:paraId="1D6A28E9" w14:textId="77777777" w:rsidTr="00AA51F5">
        <w:trPr>
          <w:trHeight w:val="1620"/>
        </w:trPr>
        <w:tc>
          <w:tcPr>
            <w:tcW w:w="6390" w:type="dxa"/>
            <w:tcBorders>
              <w:bottom w:val="single" w:sz="4" w:space="0" w:color="043D68" w:themeColor="text2"/>
            </w:tcBorders>
          </w:tcPr>
          <w:p w14:paraId="3BD7CD11" w14:textId="069726B7" w:rsidR="00AB74C5" w:rsidRDefault="008C7D35" w:rsidP="00AB74C5">
            <w:pPr>
              <w:pStyle w:val="Title"/>
            </w:pPr>
            <w:r>
              <w:t>Meet</w:t>
            </w:r>
            <w:r w:rsidR="00AB74C5">
              <w:t xml:space="preserve"> </w:t>
            </w:r>
            <w:r>
              <w:rPr>
                <w:rStyle w:val="NotBold"/>
              </w:rPr>
              <w:t>Vaghela</w:t>
            </w:r>
          </w:p>
          <w:p w14:paraId="60E2DFD6" w14:textId="1B04C5DA" w:rsidR="00AB74C5" w:rsidRPr="00A3726F" w:rsidRDefault="008C7D35" w:rsidP="00AB74C5">
            <w:pPr>
              <w:pStyle w:val="Subtitle"/>
              <w:rPr>
                <w:lang w:val="de-DE"/>
              </w:rPr>
            </w:pPr>
            <w:r>
              <w:t>Frontend developer</w:t>
            </w:r>
          </w:p>
        </w:tc>
        <w:tc>
          <w:tcPr>
            <w:tcW w:w="999" w:type="dxa"/>
          </w:tcPr>
          <w:p w14:paraId="7AB20CB3" w14:textId="77777777" w:rsidR="00AB74C5" w:rsidRPr="00A3726F" w:rsidRDefault="00AB74C5" w:rsidP="00084DEB">
            <w:pPr>
              <w:spacing w:before="360"/>
              <w:rPr>
                <w:color w:val="043D68"/>
                <w:lang w:val="de-DE"/>
              </w:rPr>
            </w:pPr>
          </w:p>
        </w:tc>
        <w:tc>
          <w:tcPr>
            <w:tcW w:w="3411" w:type="dxa"/>
          </w:tcPr>
          <w:p w14:paraId="1B9E27D0" w14:textId="77777777" w:rsidR="00AB74C5" w:rsidRPr="00A3726F" w:rsidRDefault="00AB74C5" w:rsidP="00084DEB">
            <w:pPr>
              <w:rPr>
                <w:color w:val="043D68"/>
                <w:szCs w:val="20"/>
                <w:lang w:val="de-DE"/>
              </w:rPr>
            </w:pPr>
          </w:p>
        </w:tc>
      </w:tr>
      <w:tr w:rsidR="00676B73" w:rsidRPr="008C7D35" w14:paraId="7908C709" w14:textId="77777777" w:rsidTr="00AA51F5">
        <w:trPr>
          <w:trHeight w:val="2340"/>
        </w:trPr>
        <w:tc>
          <w:tcPr>
            <w:tcW w:w="6390" w:type="dxa"/>
            <w:tcBorders>
              <w:top w:val="single" w:sz="4" w:space="0" w:color="043D68" w:themeColor="text2"/>
            </w:tcBorders>
          </w:tcPr>
          <w:p w14:paraId="0CB03E07" w14:textId="77777777" w:rsidR="00676B73" w:rsidRPr="00A3726F" w:rsidRDefault="00676B73" w:rsidP="00AB74C5">
            <w:pPr>
              <w:pStyle w:val="Subtitle"/>
              <w:rPr>
                <w:lang w:val="de-DE"/>
              </w:rPr>
            </w:pPr>
          </w:p>
          <w:p w14:paraId="3EA34A07" w14:textId="77777777" w:rsidR="00676B73" w:rsidRDefault="00000000" w:rsidP="001356B1">
            <w:pPr>
              <w:pStyle w:val="Subtitle"/>
            </w:pPr>
            <w:sdt>
              <w:sdtPr>
                <w:id w:val="407497110"/>
                <w:placeholder>
                  <w:docPart w:val="8DF72403F9004E898B67C61406B654DD"/>
                </w:placeholder>
                <w:temporary/>
                <w:showingPlcHdr/>
                <w15:appearance w15:val="hidden"/>
              </w:sdtPr>
              <w:sdtContent>
                <w:r w:rsidR="00676B73" w:rsidRPr="002C4D08">
                  <w:t>OBJECTIVE</w:t>
                </w:r>
              </w:sdtContent>
            </w:sdt>
          </w:p>
          <w:p w14:paraId="504A2848" w14:textId="737CA8DD" w:rsidR="001356B1" w:rsidRDefault="001B5FAB" w:rsidP="001B5FAB">
            <w:pPr>
              <w:jc w:val="both"/>
            </w:pPr>
            <w:r w:rsidRPr="001B5FAB">
              <w:t>Aspiring Frontend Developer seeking an internship to apply and enhance skills in HTML, CSS, and JavaScript. Eager to contribute creativity and passion for user interface design while gaining practical experience in a collaborative environment.</w:t>
            </w:r>
          </w:p>
          <w:p w14:paraId="2F0B22E4" w14:textId="6C286D53" w:rsidR="001356B1" w:rsidRPr="001356B1" w:rsidRDefault="001356B1" w:rsidP="001356B1">
            <w:r>
              <w:rPr>
                <w:noProof/>
              </w:rPr>
              <w:drawing>
                <wp:inline distT="0" distB="0" distL="0" distR="0" wp14:anchorId="09B45C74" wp14:editId="72B02FD8">
                  <wp:extent cx="1615440" cy="6350"/>
                  <wp:effectExtent l="0" t="0" r="0" b="0"/>
                  <wp:docPr id="8906778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6350"/>
                          </a:xfrm>
                          <a:prstGeom prst="rect">
                            <a:avLst/>
                          </a:prstGeom>
                          <a:noFill/>
                        </pic:spPr>
                      </pic:pic>
                    </a:graphicData>
                  </a:graphic>
                </wp:inline>
              </w:drawing>
            </w:r>
          </w:p>
        </w:tc>
        <w:tc>
          <w:tcPr>
            <w:tcW w:w="999" w:type="dxa"/>
            <w:vMerge w:val="restart"/>
          </w:tcPr>
          <w:p w14:paraId="594645B7" w14:textId="77777777" w:rsidR="00676B73" w:rsidRPr="002C4D08" w:rsidRDefault="00676B73" w:rsidP="00084DEB">
            <w:pPr>
              <w:spacing w:before="360"/>
              <w:rPr>
                <w:color w:val="043D68"/>
              </w:rPr>
            </w:pPr>
          </w:p>
        </w:tc>
        <w:tc>
          <w:tcPr>
            <w:tcW w:w="3411" w:type="dxa"/>
          </w:tcPr>
          <w:p w14:paraId="77ED62DB" w14:textId="77777777" w:rsidR="00676B73" w:rsidRDefault="00676B73" w:rsidP="00676B73">
            <w:pPr>
              <w:pStyle w:val="Subtitle"/>
            </w:pPr>
          </w:p>
          <w:p w14:paraId="68F6628B" w14:textId="77777777" w:rsidR="00676B73" w:rsidRDefault="00000000" w:rsidP="00676B73">
            <w:pPr>
              <w:pStyle w:val="Subtitle"/>
            </w:pPr>
            <w:sdt>
              <w:sdtPr>
                <w:id w:val="-1704474398"/>
                <w:placeholder>
                  <w:docPart w:val="91E9A0482FA54643A29EDA0BBCB5359F"/>
                </w:placeholder>
                <w:showingPlcHdr/>
                <w15:appearance w15:val="hidden"/>
              </w:sdtPr>
              <w:sdtContent>
                <w:r w:rsidR="00676B73" w:rsidRPr="001540E8">
                  <w:t>Contact</w:t>
                </w:r>
              </w:sdtContent>
            </w:sdt>
          </w:p>
          <w:p w14:paraId="4F2F596B" w14:textId="5470E5CB" w:rsidR="00676B73" w:rsidRPr="0099108A" w:rsidRDefault="008C7D35" w:rsidP="0099108A">
            <w:pPr>
              <w:pStyle w:val="Heading3"/>
            </w:pPr>
            <w:r>
              <w:t>Meetv675@gmail.com</w:t>
            </w:r>
          </w:p>
          <w:p w14:paraId="66863F6D" w14:textId="75C23A51" w:rsidR="0099108A" w:rsidRPr="0099108A" w:rsidRDefault="008C7D35" w:rsidP="0099108A">
            <w:pPr>
              <w:pStyle w:val="Heading3"/>
            </w:pPr>
            <w:r w:rsidRPr="008C7D35">
              <w:t>7567590943</w:t>
            </w:r>
          </w:p>
          <w:p w14:paraId="473C2578" w14:textId="4206FCD7" w:rsidR="0099108A" w:rsidRPr="008C7D35" w:rsidRDefault="008C7D35" w:rsidP="0099108A">
            <w:pPr>
              <w:pStyle w:val="Heading3"/>
            </w:pPr>
            <w:r w:rsidRPr="008C7D35">
              <w:t>www.linkedin.com/in/mee7</w:t>
            </w:r>
          </w:p>
          <w:p w14:paraId="69764382" w14:textId="7A39D7C8" w:rsidR="00676B73" w:rsidRPr="00676B73" w:rsidRDefault="008C7D35" w:rsidP="0099108A">
            <w:pPr>
              <w:pStyle w:val="Heading3"/>
              <w:rPr>
                <w:b/>
                <w:caps/>
              </w:rPr>
            </w:pPr>
            <w:r>
              <w:t>Mehsana,Gujrat</w:t>
            </w:r>
          </w:p>
        </w:tc>
      </w:tr>
      <w:tr w:rsidR="00676B73" w:rsidRPr="002C4D08" w14:paraId="4E64624C" w14:textId="77777777" w:rsidTr="00351FDF">
        <w:trPr>
          <w:trHeight w:val="9792"/>
        </w:trPr>
        <w:tc>
          <w:tcPr>
            <w:tcW w:w="6390" w:type="dxa"/>
          </w:tcPr>
          <w:p w14:paraId="0D601C03" w14:textId="77777777" w:rsidR="00AA51F5" w:rsidRPr="00020BEB" w:rsidRDefault="00000000" w:rsidP="001356B1">
            <w:pPr>
              <w:pStyle w:val="Subtitle"/>
              <w:numPr>
                <w:ilvl w:val="0"/>
                <w:numId w:val="0"/>
              </w:numPr>
              <w:jc w:val="both"/>
            </w:pPr>
            <w:sdt>
              <w:sdtPr>
                <w:id w:val="1696962928"/>
                <w:placeholder>
                  <w:docPart w:val="6606BF91C9D844EF837638AC64EB7311"/>
                </w:placeholder>
                <w:temporary/>
                <w:showingPlcHdr/>
                <w15:appearance w15:val="hidden"/>
              </w:sdtPr>
              <w:sdtContent>
                <w:r w:rsidR="00AA51F5" w:rsidRPr="00077A73">
                  <w:t>Experience</w:t>
                </w:r>
              </w:sdtContent>
            </w:sdt>
          </w:p>
          <w:p w14:paraId="3B1F68AC" w14:textId="77777777" w:rsidR="00AA51F5" w:rsidRPr="00AA51F5" w:rsidRDefault="00AA51F5" w:rsidP="00AA51F5"/>
          <w:p w14:paraId="3EFF5032" w14:textId="5D0A84C5" w:rsidR="00AA51F5" w:rsidRPr="00A3726F" w:rsidRDefault="008C7D35" w:rsidP="001356B1">
            <w:pPr>
              <w:pStyle w:val="Heading1"/>
              <w:numPr>
                <w:ilvl w:val="0"/>
                <w:numId w:val="32"/>
              </w:numPr>
            </w:pPr>
            <w:r w:rsidRPr="008C7D35">
              <w:t>Infolabz IT Service LTD</w:t>
            </w:r>
            <w:r>
              <w:t xml:space="preserve"> | Real time api handling with react </w:t>
            </w:r>
            <w:proofErr w:type="gramStart"/>
            <w:r>
              <w:t xml:space="preserve">| </w:t>
            </w:r>
            <w:r w:rsidR="001356B1">
              <w:t xml:space="preserve"> </w:t>
            </w:r>
            <w:r w:rsidRPr="008C7D35">
              <w:t>Ahmedabad</w:t>
            </w:r>
            <w:proofErr w:type="gramEnd"/>
            <w:r w:rsidRPr="008C7D35">
              <w:t>, India</w:t>
            </w:r>
            <w:r w:rsidR="002E3BBA">
              <w:t xml:space="preserve"> | </w:t>
            </w:r>
            <w:r w:rsidR="002E3BBA" w:rsidRPr="002E3BBA">
              <w:t>(Internship)</w:t>
            </w:r>
          </w:p>
          <w:p w14:paraId="63B47377" w14:textId="7A8D508D" w:rsidR="00AA51F5" w:rsidRPr="00AA51F5" w:rsidRDefault="002E3BBA" w:rsidP="00AA51F5">
            <w:pPr>
              <w:pStyle w:val="Heading2"/>
            </w:pPr>
            <w:r w:rsidRPr="002E3BBA">
              <w:t>July2023 – August 2023</w:t>
            </w:r>
          </w:p>
          <w:p w14:paraId="1CBE8C40" w14:textId="7352267C" w:rsidR="00676B73" w:rsidRDefault="002E3BBA" w:rsidP="002E3BBA">
            <w:pPr>
              <w:pStyle w:val="ListParagraph"/>
              <w:numPr>
                <w:ilvl w:val="0"/>
                <w:numId w:val="22"/>
              </w:numPr>
              <w:jc w:val="both"/>
            </w:pPr>
            <w:r w:rsidRPr="002E3BBA">
              <w:t>In this internship work on dynamic webpage designing.</w:t>
            </w:r>
          </w:p>
          <w:p w14:paraId="2DF405C3" w14:textId="4E90A8FC" w:rsidR="002E3BBA" w:rsidRDefault="002E3BBA" w:rsidP="002E3BBA">
            <w:pPr>
              <w:pStyle w:val="ListParagraph"/>
              <w:numPr>
                <w:ilvl w:val="0"/>
                <w:numId w:val="22"/>
              </w:numPr>
              <w:jc w:val="both"/>
            </w:pPr>
            <w:r w:rsidRPr="002E3BBA">
              <w:t>Learning REACT and JAVASCRIPT to build dynamic websites.</w:t>
            </w:r>
          </w:p>
          <w:p w14:paraId="4B78E9F3" w14:textId="1F563858" w:rsidR="002E3BBA" w:rsidRDefault="002E3BBA" w:rsidP="002E3BBA">
            <w:pPr>
              <w:pStyle w:val="ListParagraph"/>
              <w:numPr>
                <w:ilvl w:val="0"/>
                <w:numId w:val="22"/>
              </w:numPr>
              <w:jc w:val="both"/>
            </w:pPr>
            <w:r w:rsidRPr="002E3BBA">
              <w:t>Learning about the Application programing interface</w:t>
            </w:r>
            <w:r w:rsidR="003C2DA6">
              <w:t xml:space="preserve"> </w:t>
            </w:r>
            <w:r w:rsidRPr="002E3BBA">
              <w:t>(API) &amp; work with live API to create real time dynamic webpages.</w:t>
            </w:r>
          </w:p>
          <w:p w14:paraId="15B53804" w14:textId="49BC4988" w:rsidR="002E3BBA" w:rsidRDefault="002E3BBA" w:rsidP="002E3BBA">
            <w:pPr>
              <w:pStyle w:val="ListParagraph"/>
              <w:numPr>
                <w:ilvl w:val="0"/>
                <w:numId w:val="22"/>
              </w:numPr>
              <w:jc w:val="both"/>
            </w:pPr>
            <w:r w:rsidRPr="002E3BBA">
              <w:t>Concept of HTTP</w:t>
            </w:r>
            <w:r w:rsidR="003C2DA6">
              <w:t xml:space="preserve"> </w:t>
            </w:r>
            <w:r w:rsidRPr="002E3BBA">
              <w:t>(request-response mechanism) and ES6.</w:t>
            </w:r>
          </w:p>
          <w:p w14:paraId="43122E3F" w14:textId="77777777" w:rsidR="002E3BBA" w:rsidRPr="00351FDF" w:rsidRDefault="002E3BBA" w:rsidP="00AA51F5"/>
          <w:p w14:paraId="2B3655F9" w14:textId="6D128CC5" w:rsidR="00351FDF" w:rsidRPr="00020BEB" w:rsidRDefault="002E3BBA" w:rsidP="001356B1">
            <w:pPr>
              <w:pStyle w:val="Heading1"/>
              <w:numPr>
                <w:ilvl w:val="0"/>
                <w:numId w:val="32"/>
              </w:numPr>
            </w:pPr>
            <w:r w:rsidRPr="002E3BBA">
              <w:t>Edunet Foundation SAP</w:t>
            </w:r>
          </w:p>
          <w:p w14:paraId="5E8CF69D" w14:textId="0ADC9775" w:rsidR="00351FDF" w:rsidRDefault="0053696C" w:rsidP="00351FDF">
            <w:pPr>
              <w:pStyle w:val="Heading2"/>
            </w:pPr>
            <w:r w:rsidRPr="0053696C">
              <w:t xml:space="preserve">2022 </w:t>
            </w:r>
            <w:r>
              <w:t>–</w:t>
            </w:r>
            <w:r w:rsidRPr="0053696C">
              <w:t xml:space="preserve"> 2023</w:t>
            </w:r>
          </w:p>
          <w:p w14:paraId="34A2A89A" w14:textId="5E5C29A2" w:rsidR="0053696C" w:rsidRDefault="0053696C" w:rsidP="0053696C">
            <w:r w:rsidRPr="0053696C">
              <w:t>CSR Program</w:t>
            </w:r>
          </w:p>
          <w:p w14:paraId="26C09C0F" w14:textId="6493C6D0" w:rsidR="0053696C" w:rsidRDefault="0053696C" w:rsidP="0053696C">
            <w:pPr>
              <w:pStyle w:val="ListParagraph"/>
              <w:numPr>
                <w:ilvl w:val="0"/>
                <w:numId w:val="23"/>
              </w:numPr>
              <w:jc w:val="both"/>
            </w:pPr>
            <w:r w:rsidRPr="0053696C">
              <w:t>Based on Industry 4.0 Technologies</w:t>
            </w:r>
            <w:r>
              <w:t>.</w:t>
            </w:r>
          </w:p>
          <w:p w14:paraId="4E4045C3" w14:textId="10FC5CCC" w:rsidR="0053696C" w:rsidRPr="0053696C" w:rsidRDefault="0053696C" w:rsidP="0053696C">
            <w:pPr>
              <w:pStyle w:val="ListParagraph"/>
              <w:numPr>
                <w:ilvl w:val="0"/>
                <w:numId w:val="23"/>
              </w:numPr>
              <w:jc w:val="both"/>
            </w:pPr>
            <w:r>
              <w:t xml:space="preserve">Learning during program: Artificial intelligence | Internet </w:t>
            </w:r>
            <w:proofErr w:type="gramStart"/>
            <w:r>
              <w:t>Of</w:t>
            </w:r>
            <w:proofErr w:type="gramEnd"/>
            <w:r>
              <w:t xml:space="preserve"> Things (IOT) | Machine Learning |Python</w:t>
            </w:r>
          </w:p>
          <w:p w14:paraId="60DDD7F9" w14:textId="752F6189" w:rsidR="00351FDF" w:rsidRDefault="00351FDF" w:rsidP="00351FDF"/>
          <w:p w14:paraId="1B1DE9E8" w14:textId="50510B2D" w:rsidR="00351FDF" w:rsidRPr="00E822BD" w:rsidRDefault="0053696C" w:rsidP="00351FDF">
            <w:pPr>
              <w:pStyle w:val="Heading1"/>
              <w:rPr>
                <w:sz w:val="24"/>
              </w:rPr>
            </w:pPr>
            <w:r w:rsidRPr="00E822BD">
              <w:rPr>
                <w:sz w:val="24"/>
              </w:rPr>
              <w:t>Projects</w:t>
            </w:r>
          </w:p>
          <w:p w14:paraId="25E4542F" w14:textId="29314E6B" w:rsidR="001B5FAB" w:rsidRPr="001B5FAB" w:rsidRDefault="00E822BD" w:rsidP="001B5FAB">
            <w:pPr>
              <w:pStyle w:val="Heading2"/>
              <w:numPr>
                <w:ilvl w:val="0"/>
                <w:numId w:val="33"/>
              </w:numPr>
              <w:rPr>
                <w:b/>
                <w:bCs/>
              </w:rPr>
            </w:pPr>
            <w:r w:rsidRPr="00E822BD">
              <w:rPr>
                <w:b/>
                <w:bCs/>
              </w:rPr>
              <w:t>Interactive Portfolio</w:t>
            </w:r>
          </w:p>
          <w:p w14:paraId="5BAF5E78" w14:textId="4AF475C1" w:rsidR="00E822BD" w:rsidRPr="00E822BD" w:rsidRDefault="00E822BD" w:rsidP="00E822BD">
            <w:pPr>
              <w:pStyle w:val="ListParagraph"/>
              <w:numPr>
                <w:ilvl w:val="0"/>
                <w:numId w:val="27"/>
              </w:numPr>
              <w:jc w:val="both"/>
            </w:pPr>
            <w:r w:rsidRPr="00E822BD">
              <w:t xml:space="preserve">Portfolio website using </w:t>
            </w:r>
            <w:proofErr w:type="gramStart"/>
            <w:r w:rsidRPr="00E822BD">
              <w:t>Html ,</w:t>
            </w:r>
            <w:proofErr w:type="gramEnd"/>
            <w:r w:rsidRPr="00E822BD">
              <w:t xml:space="preserve"> C</w:t>
            </w:r>
            <w:r w:rsidR="003C2DA6">
              <w:t>SS</w:t>
            </w:r>
            <w:r w:rsidRPr="00E822BD">
              <w:t xml:space="preserve"> and JavaScript.</w:t>
            </w:r>
          </w:p>
          <w:p w14:paraId="5727A3A4" w14:textId="73F9259C" w:rsidR="00E822BD" w:rsidRDefault="00E822BD" w:rsidP="00E822BD">
            <w:pPr>
              <w:pStyle w:val="ListParagraph"/>
              <w:numPr>
                <w:ilvl w:val="0"/>
                <w:numId w:val="27"/>
              </w:numPr>
              <w:jc w:val="both"/>
            </w:pPr>
            <w:r w:rsidRPr="00E822BD">
              <w:t>Checkout code on GitHub.</w:t>
            </w:r>
          </w:p>
          <w:p w14:paraId="1FC7A229" w14:textId="77777777" w:rsidR="00E822BD" w:rsidRPr="00E822BD" w:rsidRDefault="00E822BD" w:rsidP="00E822BD">
            <w:pPr>
              <w:pStyle w:val="ListParagraph"/>
              <w:jc w:val="both"/>
            </w:pPr>
          </w:p>
          <w:p w14:paraId="4970136E" w14:textId="0FC674F0" w:rsidR="001B5FAB" w:rsidRPr="001B5FAB" w:rsidRDefault="00E822BD" w:rsidP="001B5FAB">
            <w:pPr>
              <w:pStyle w:val="ListParagraph"/>
              <w:numPr>
                <w:ilvl w:val="0"/>
                <w:numId w:val="33"/>
              </w:numPr>
              <w:rPr>
                <w:b/>
                <w:bCs/>
                <w:color w:val="043D68"/>
              </w:rPr>
            </w:pPr>
            <w:r w:rsidRPr="001356B1">
              <w:rPr>
                <w:b/>
                <w:bCs/>
                <w:color w:val="043D68"/>
              </w:rPr>
              <w:t>API Based Real Time News Application</w:t>
            </w:r>
          </w:p>
          <w:p w14:paraId="01E42C1C" w14:textId="77777777" w:rsidR="00E822BD" w:rsidRPr="00E822BD" w:rsidRDefault="00E822BD" w:rsidP="00E822BD">
            <w:pPr>
              <w:pStyle w:val="ListParagraph"/>
              <w:numPr>
                <w:ilvl w:val="0"/>
                <w:numId w:val="25"/>
              </w:numPr>
              <w:jc w:val="both"/>
              <w:rPr>
                <w:color w:val="043D68"/>
              </w:rPr>
            </w:pPr>
            <w:r w:rsidRPr="00E822BD">
              <w:rPr>
                <w:color w:val="043D68"/>
              </w:rPr>
              <w:t>React.js API Based project.</w:t>
            </w:r>
          </w:p>
          <w:p w14:paraId="492E97EA" w14:textId="77777777" w:rsidR="00351FDF" w:rsidRPr="00E822BD" w:rsidRDefault="00E822BD" w:rsidP="00E822BD">
            <w:pPr>
              <w:pStyle w:val="ListParagraph"/>
              <w:numPr>
                <w:ilvl w:val="0"/>
                <w:numId w:val="25"/>
              </w:numPr>
              <w:jc w:val="both"/>
              <w:rPr>
                <w:color w:val="043D68"/>
              </w:rPr>
            </w:pPr>
            <w:r w:rsidRPr="00E822BD">
              <w:rPr>
                <w:color w:val="043D68"/>
              </w:rPr>
              <w:t>Checkout code on GitHub.</w:t>
            </w:r>
          </w:p>
          <w:p w14:paraId="1ED66B2F" w14:textId="77777777" w:rsidR="00E822BD" w:rsidRDefault="00E822BD" w:rsidP="00E822BD">
            <w:pPr>
              <w:rPr>
                <w:color w:val="043D68"/>
              </w:rPr>
            </w:pPr>
          </w:p>
          <w:p w14:paraId="3D1F1DC2" w14:textId="77777777" w:rsidR="00E822BD" w:rsidRPr="001356B1" w:rsidRDefault="00E822BD" w:rsidP="001356B1">
            <w:pPr>
              <w:pStyle w:val="ListParagraph"/>
              <w:numPr>
                <w:ilvl w:val="0"/>
                <w:numId w:val="33"/>
              </w:numPr>
              <w:rPr>
                <w:b/>
                <w:bCs/>
                <w:color w:val="043D68"/>
              </w:rPr>
            </w:pPr>
            <w:r w:rsidRPr="001356B1">
              <w:rPr>
                <w:b/>
                <w:bCs/>
                <w:color w:val="043D68"/>
              </w:rPr>
              <w:t>Live Weather App</w:t>
            </w:r>
          </w:p>
          <w:p w14:paraId="6DC56940" w14:textId="77777777" w:rsidR="00E822BD" w:rsidRPr="00E822BD" w:rsidRDefault="00E822BD" w:rsidP="00E822BD">
            <w:pPr>
              <w:pStyle w:val="ListParagraph"/>
              <w:numPr>
                <w:ilvl w:val="0"/>
                <w:numId w:val="28"/>
              </w:numPr>
              <w:jc w:val="both"/>
              <w:rPr>
                <w:color w:val="043D68"/>
              </w:rPr>
            </w:pPr>
            <w:r w:rsidRPr="00E822BD">
              <w:rPr>
                <w:color w:val="043D68"/>
              </w:rPr>
              <w:t>React.js API based project.</w:t>
            </w:r>
          </w:p>
          <w:p w14:paraId="3CE3B80A" w14:textId="4963AAEB" w:rsidR="00E822BD" w:rsidRPr="00E822BD" w:rsidRDefault="00E822BD" w:rsidP="00E822BD">
            <w:pPr>
              <w:pStyle w:val="ListParagraph"/>
              <w:numPr>
                <w:ilvl w:val="0"/>
                <w:numId w:val="28"/>
              </w:numPr>
              <w:jc w:val="both"/>
              <w:rPr>
                <w:color w:val="043D68"/>
              </w:rPr>
            </w:pPr>
            <w:r w:rsidRPr="00E822BD">
              <w:rPr>
                <w:color w:val="043D68"/>
              </w:rPr>
              <w:t>Checkout code on GitHub</w:t>
            </w:r>
          </w:p>
        </w:tc>
        <w:tc>
          <w:tcPr>
            <w:tcW w:w="999" w:type="dxa"/>
            <w:vMerge/>
          </w:tcPr>
          <w:p w14:paraId="07181FDE" w14:textId="77777777" w:rsidR="00676B73" w:rsidRPr="002C4D08" w:rsidRDefault="00676B73" w:rsidP="00084DEB">
            <w:pPr>
              <w:rPr>
                <w:color w:val="043D68"/>
              </w:rPr>
            </w:pPr>
          </w:p>
        </w:tc>
        <w:tc>
          <w:tcPr>
            <w:tcW w:w="3411" w:type="dxa"/>
          </w:tcPr>
          <w:p w14:paraId="438B3F05" w14:textId="77777777" w:rsidR="00676B73" w:rsidRDefault="00605BCE" w:rsidP="00A3726F">
            <w:pPr>
              <w:pStyle w:val="Subtitle"/>
              <w:spacing w:after="360"/>
            </w:pPr>
            <w:r>
              <w:rPr>
                <w:noProof/>
                <w:lang w:val="en-AU" w:eastAsia="en-AU"/>
              </w:rPr>
              <mc:AlternateContent>
                <mc:Choice Requires="wps">
                  <w:drawing>
                    <wp:inline distT="0" distB="0" distL="0" distR="0" wp14:anchorId="3BE05024" wp14:editId="276F3C56">
                      <wp:extent cx="160909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65EC7F"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4BFA1B50" w14:textId="450C55BB" w:rsidR="00A3726F" w:rsidRPr="00A3726F" w:rsidRDefault="00B37AB0" w:rsidP="00B37AB0">
            <w:pPr>
              <w:pStyle w:val="Subtitle"/>
            </w:pPr>
            <w:r>
              <w:t>skills</w:t>
            </w:r>
          </w:p>
          <w:p w14:paraId="41DDC91A" w14:textId="1A56F694" w:rsidR="00B37AB0" w:rsidRDefault="00B37AB0" w:rsidP="00B37AB0">
            <w:pPr>
              <w:pStyle w:val="ListParagraph"/>
              <w:numPr>
                <w:ilvl w:val="0"/>
                <w:numId w:val="30"/>
              </w:numPr>
              <w:jc w:val="both"/>
            </w:pPr>
            <w:r>
              <w:t>Html | CSS | JavaScript |Bootstrap</w:t>
            </w:r>
          </w:p>
          <w:p w14:paraId="5BDCEA10" w14:textId="77777777" w:rsidR="00B37AB0" w:rsidRDefault="00B37AB0" w:rsidP="00B37AB0">
            <w:pPr>
              <w:pStyle w:val="ListParagraph"/>
              <w:jc w:val="both"/>
            </w:pPr>
          </w:p>
          <w:p w14:paraId="7478BF43" w14:textId="0973072B" w:rsidR="00B37AB0" w:rsidRDefault="00B37AB0" w:rsidP="00B37AB0">
            <w:pPr>
              <w:pStyle w:val="ListParagraph"/>
              <w:numPr>
                <w:ilvl w:val="0"/>
                <w:numId w:val="29"/>
              </w:numPr>
              <w:jc w:val="both"/>
            </w:pPr>
            <w:r>
              <w:t xml:space="preserve">React.js | Node.js| Redux </w:t>
            </w:r>
            <w:r>
              <w:t>|</w:t>
            </w:r>
            <w:r>
              <w:t>MySQL</w:t>
            </w:r>
          </w:p>
          <w:p w14:paraId="2D7B478E" w14:textId="77777777" w:rsidR="00B37AB0" w:rsidRDefault="00B37AB0" w:rsidP="00B37AB0"/>
          <w:p w14:paraId="574E5EDB" w14:textId="628FB878" w:rsidR="00B37AB0" w:rsidRDefault="00B37AB0" w:rsidP="00B37AB0">
            <w:pPr>
              <w:pStyle w:val="ListParagraph"/>
              <w:numPr>
                <w:ilvl w:val="0"/>
                <w:numId w:val="29"/>
              </w:numPr>
              <w:jc w:val="both"/>
            </w:pPr>
            <w:r>
              <w:t>Other: Git</w:t>
            </w:r>
            <w:r>
              <w:t xml:space="preserve"> </w:t>
            </w:r>
            <w:r>
              <w:t>| Vs</w:t>
            </w:r>
            <w:r>
              <w:t xml:space="preserve"> </w:t>
            </w:r>
            <w:r>
              <w:t>studio| Photoshop| AWS | Canva</w:t>
            </w:r>
          </w:p>
          <w:p w14:paraId="5A127456" w14:textId="77777777" w:rsidR="00B37AB0" w:rsidRDefault="00B37AB0" w:rsidP="00B37AB0"/>
          <w:p w14:paraId="16753303" w14:textId="054F733C" w:rsidR="00351FDF" w:rsidRDefault="00B37AB0" w:rsidP="00B37AB0">
            <w:pPr>
              <w:pStyle w:val="ListParagraph"/>
              <w:numPr>
                <w:ilvl w:val="0"/>
                <w:numId w:val="29"/>
              </w:numPr>
              <w:jc w:val="both"/>
            </w:pPr>
            <w:r>
              <w:t>Famil</w:t>
            </w:r>
            <w:r>
              <w:t>iar</w:t>
            </w:r>
            <w:r>
              <w:t>: Next.js | ES6 | Typescript| React Native</w:t>
            </w:r>
            <w:r>
              <w:cr/>
            </w:r>
          </w:p>
          <w:p w14:paraId="2932C8C4" w14:textId="77777777" w:rsidR="00351FDF" w:rsidRDefault="00351FDF" w:rsidP="00351FDF">
            <w:pPr>
              <w:pStyle w:val="Subtitle"/>
            </w:pPr>
            <w:r>
              <w:rPr>
                <w:noProof/>
                <w:lang w:val="en-AU" w:eastAsia="en-AU"/>
              </w:rPr>
              <mc:AlternateContent>
                <mc:Choice Requires="wps">
                  <w:drawing>
                    <wp:inline distT="0" distB="0" distL="0" distR="0" wp14:anchorId="716A7F1D" wp14:editId="1D9B6D81">
                      <wp:extent cx="1609090" cy="0"/>
                      <wp:effectExtent l="0" t="0" r="0" b="0"/>
                      <wp:docPr id="3" name="Straight Connector 3"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43A5F08" id="Straight Connector 3"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1C4CD668" w14:textId="77777777" w:rsidR="00351FDF" w:rsidRPr="00E91344" w:rsidRDefault="00351FDF" w:rsidP="00676B73"/>
          <w:p w14:paraId="4ACA0708" w14:textId="77777777" w:rsidR="00351FDF" w:rsidRDefault="00000000" w:rsidP="00351FDF">
            <w:pPr>
              <w:pStyle w:val="Subtitle"/>
            </w:pPr>
            <w:sdt>
              <w:sdtPr>
                <w:id w:val="-1334530411"/>
                <w:placeholder>
                  <w:docPart w:val="DF87951E83DC4F598D20EAFE537EE2C5"/>
                </w:placeholder>
                <w:temporary/>
                <w:showingPlcHdr/>
                <w15:appearance w15:val="hidden"/>
              </w:sdtPr>
              <w:sdtContent>
                <w:r w:rsidR="00351FDF" w:rsidRPr="00351FDF">
                  <w:t>EDUCATION</w:t>
                </w:r>
              </w:sdtContent>
            </w:sdt>
          </w:p>
          <w:p w14:paraId="649F9E75" w14:textId="77777777" w:rsidR="003C2DA6" w:rsidRPr="003C2DA6" w:rsidRDefault="003C2DA6" w:rsidP="003C2DA6"/>
          <w:p w14:paraId="57AA72C9" w14:textId="77777777" w:rsidR="002E3BBA" w:rsidRPr="00B37AB0" w:rsidRDefault="002E3BBA" w:rsidP="002E3BBA">
            <w:pPr>
              <w:rPr>
                <w:b/>
                <w:bCs/>
              </w:rPr>
            </w:pPr>
            <w:r w:rsidRPr="00B37AB0">
              <w:rPr>
                <w:b/>
                <w:bCs/>
              </w:rPr>
              <w:t xml:space="preserve">Bachelor of Engineering in                 </w:t>
            </w:r>
          </w:p>
          <w:p w14:paraId="1D8D437A" w14:textId="00DC1C9D" w:rsidR="00676B73" w:rsidRPr="00B37AB0" w:rsidRDefault="002E3BBA" w:rsidP="002E3BBA">
            <w:pPr>
              <w:rPr>
                <w:b/>
                <w:bCs/>
              </w:rPr>
            </w:pPr>
            <w:r w:rsidRPr="00B37AB0">
              <w:rPr>
                <w:b/>
                <w:bCs/>
              </w:rPr>
              <w:t xml:space="preserve">Computer Engineering  </w:t>
            </w:r>
          </w:p>
          <w:p w14:paraId="661F06E5" w14:textId="77777777" w:rsidR="002E3BBA" w:rsidRDefault="002E3BBA" w:rsidP="002E3BBA"/>
          <w:p w14:paraId="6EB029A1" w14:textId="77777777" w:rsidR="002E3BBA" w:rsidRDefault="002E3BBA" w:rsidP="002E3BBA">
            <w:r>
              <w:t xml:space="preserve">Merchant Engineering College,    </w:t>
            </w:r>
          </w:p>
          <w:p w14:paraId="7739F8BA" w14:textId="4D07BDBC" w:rsidR="002E3BBA" w:rsidRDefault="002E3BBA" w:rsidP="002E3BBA">
            <w:proofErr w:type="spellStart"/>
            <w:r>
              <w:t>Basana</w:t>
            </w:r>
            <w:proofErr w:type="spellEnd"/>
            <w:r>
              <w:t xml:space="preserve"> (8th Sem Running)</w:t>
            </w:r>
          </w:p>
          <w:p w14:paraId="0607DF80" w14:textId="3D06BCEC" w:rsidR="002E3BBA" w:rsidRDefault="002E3BBA" w:rsidP="002E3BBA">
            <w:r>
              <w:t xml:space="preserve">CGPI – </w:t>
            </w:r>
            <w:r w:rsidRPr="003C2DA6">
              <w:rPr>
                <w:b/>
                <w:bCs/>
              </w:rPr>
              <w:t>7.89</w:t>
            </w:r>
          </w:p>
          <w:p w14:paraId="0CFBA3E7" w14:textId="468A8B97" w:rsidR="002E3BBA" w:rsidRDefault="002E3BBA" w:rsidP="002E3BBA">
            <w:r>
              <w:t>July 2021- July 2024 | (GTU)</w:t>
            </w:r>
          </w:p>
          <w:p w14:paraId="1CD4A498" w14:textId="77777777" w:rsidR="002E3BBA" w:rsidRDefault="002E3BBA" w:rsidP="002E3BBA"/>
          <w:p w14:paraId="3B73E331" w14:textId="7ACF7556" w:rsidR="002E3BBA" w:rsidRPr="00B37AB0" w:rsidRDefault="002E3BBA" w:rsidP="002E3BBA">
            <w:pPr>
              <w:rPr>
                <w:b/>
                <w:bCs/>
              </w:rPr>
            </w:pPr>
            <w:r w:rsidRPr="00B37AB0">
              <w:rPr>
                <w:b/>
                <w:bCs/>
              </w:rPr>
              <w:t>Diploma in Computer Engineering</w:t>
            </w:r>
          </w:p>
          <w:p w14:paraId="1993477D" w14:textId="77777777" w:rsidR="002E3BBA" w:rsidRDefault="002E3BBA" w:rsidP="002E3BBA"/>
          <w:p w14:paraId="669FEC1D" w14:textId="77777777" w:rsidR="002E3BBA" w:rsidRDefault="002E3BBA" w:rsidP="002E3BBA">
            <w:r>
              <w:t xml:space="preserve">Swami </w:t>
            </w:r>
            <w:proofErr w:type="spellStart"/>
            <w:r>
              <w:t>Sachchidanand</w:t>
            </w:r>
            <w:proofErr w:type="spellEnd"/>
            <w:r>
              <w:t xml:space="preserve"> Polytechnic College, </w:t>
            </w:r>
            <w:proofErr w:type="spellStart"/>
            <w:r>
              <w:t>Visnagar</w:t>
            </w:r>
            <w:proofErr w:type="spellEnd"/>
          </w:p>
          <w:p w14:paraId="2031F80B" w14:textId="77777777" w:rsidR="002E3BBA" w:rsidRDefault="002E3BBA" w:rsidP="002E3BBA">
            <w:r>
              <w:t>CGPI-</w:t>
            </w:r>
            <w:r w:rsidRPr="003C2DA6">
              <w:rPr>
                <w:b/>
                <w:bCs/>
              </w:rPr>
              <w:t>9.49</w:t>
            </w:r>
            <w:r>
              <w:t xml:space="preserve"> </w:t>
            </w:r>
          </w:p>
          <w:p w14:paraId="6ACA5650" w14:textId="380579DD" w:rsidR="002E3BBA" w:rsidRPr="00E91344" w:rsidRDefault="002E3BBA" w:rsidP="002E3BBA">
            <w:r>
              <w:t>July 2018 – July 2020 | (GTU)</w:t>
            </w:r>
          </w:p>
          <w:p w14:paraId="26911D0D" w14:textId="7E595A0F" w:rsidR="00351FDF" w:rsidRPr="00C822BF" w:rsidRDefault="00E91344" w:rsidP="00351FDF">
            <w:pPr>
              <w:pStyle w:val="Subtitle"/>
            </w:pPr>
            <w:r>
              <w:rPr>
                <w:noProof/>
                <w:lang w:val="en-AU" w:eastAsia="en-AU"/>
              </w:rPr>
              <mc:AlternateContent>
                <mc:Choice Requires="wps">
                  <w:drawing>
                    <wp:inline distT="0" distB="0" distL="0" distR="0" wp14:anchorId="6EC4ABFA" wp14:editId="0A0685EB">
                      <wp:extent cx="1609090" cy="0"/>
                      <wp:effectExtent l="0" t="0" r="0" b="0"/>
                      <wp:docPr id="4" name="Straight Connector 4"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4C5DA8D"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6E0EF1EF" w14:textId="096DCD78" w:rsidR="00351FDF" w:rsidRPr="00351FDF" w:rsidRDefault="00351FDF" w:rsidP="00A3726F">
            <w:pPr>
              <w:pStyle w:val="Heading3"/>
            </w:pPr>
          </w:p>
        </w:tc>
      </w:tr>
    </w:tbl>
    <w:p w14:paraId="6B74608C" w14:textId="7F257126" w:rsidR="008C7D35" w:rsidRPr="002C4D08" w:rsidRDefault="008C7D35" w:rsidP="001B5FAB">
      <w:pPr>
        <w:rPr>
          <w:color w:val="043D68"/>
        </w:rPr>
      </w:pPr>
    </w:p>
    <w:sectPr w:rsidR="008C7D35" w:rsidRPr="002C4D08" w:rsidSect="00AB74C5">
      <w:pgSz w:w="12240" w:h="15840"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C774B" w14:textId="77777777" w:rsidR="00607E94" w:rsidRDefault="00607E94" w:rsidP="00AA35A8">
      <w:pPr>
        <w:spacing w:line="240" w:lineRule="auto"/>
      </w:pPr>
      <w:r>
        <w:separator/>
      </w:r>
    </w:p>
  </w:endnote>
  <w:endnote w:type="continuationSeparator" w:id="0">
    <w:p w14:paraId="40F37CFD" w14:textId="77777777" w:rsidR="00607E94" w:rsidRDefault="00607E94" w:rsidP="00AA35A8">
      <w:pPr>
        <w:spacing w:line="240" w:lineRule="auto"/>
      </w:pPr>
      <w:r>
        <w:continuationSeparator/>
      </w:r>
    </w:p>
  </w:endnote>
  <w:endnote w:type="continuationNotice" w:id="1">
    <w:p w14:paraId="489E68F1" w14:textId="77777777" w:rsidR="00607E94" w:rsidRDefault="00607E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398B2" w14:textId="77777777" w:rsidR="00607E94" w:rsidRDefault="00607E94" w:rsidP="00AA35A8">
      <w:pPr>
        <w:spacing w:line="240" w:lineRule="auto"/>
      </w:pPr>
      <w:r>
        <w:separator/>
      </w:r>
    </w:p>
  </w:footnote>
  <w:footnote w:type="continuationSeparator" w:id="0">
    <w:p w14:paraId="2EC4B343" w14:textId="77777777" w:rsidR="00607E94" w:rsidRDefault="00607E94" w:rsidP="00AA35A8">
      <w:pPr>
        <w:spacing w:line="240" w:lineRule="auto"/>
      </w:pPr>
      <w:r>
        <w:continuationSeparator/>
      </w:r>
    </w:p>
  </w:footnote>
  <w:footnote w:type="continuationNotice" w:id="1">
    <w:p w14:paraId="53617193" w14:textId="77777777" w:rsidR="00607E94" w:rsidRDefault="00607E9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6"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467" type="#_x0000_t75" style="width:13.8pt;height:1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EA75D8"/>
    <w:multiLevelType w:val="hybridMultilevel"/>
    <w:tmpl w:val="4FAE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A1EB0"/>
    <w:multiLevelType w:val="hybridMultilevel"/>
    <w:tmpl w:val="16DA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112B27"/>
    <w:multiLevelType w:val="hybridMultilevel"/>
    <w:tmpl w:val="295C3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C3A0E"/>
    <w:multiLevelType w:val="hybridMultilevel"/>
    <w:tmpl w:val="E326A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02497"/>
    <w:multiLevelType w:val="hybridMultilevel"/>
    <w:tmpl w:val="FDA0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47430F"/>
    <w:multiLevelType w:val="hybridMultilevel"/>
    <w:tmpl w:val="B908E9A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36109D"/>
    <w:multiLevelType w:val="hybridMultilevel"/>
    <w:tmpl w:val="C7FA56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23" w15:restartNumberingAfterBreak="0">
    <w:nsid w:val="4EE621B1"/>
    <w:multiLevelType w:val="hybridMultilevel"/>
    <w:tmpl w:val="5DEA5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9016F"/>
    <w:multiLevelType w:val="hybridMultilevel"/>
    <w:tmpl w:val="6800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803314"/>
    <w:multiLevelType w:val="hybridMultilevel"/>
    <w:tmpl w:val="6A98A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3D4692"/>
    <w:multiLevelType w:val="hybridMultilevel"/>
    <w:tmpl w:val="1BE6C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C25EFB"/>
    <w:multiLevelType w:val="hybridMultilevel"/>
    <w:tmpl w:val="00CAB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9132032">
    <w:abstractNumId w:val="12"/>
  </w:num>
  <w:num w:numId="2" w16cid:durableId="1633823338">
    <w:abstractNumId w:val="28"/>
  </w:num>
  <w:num w:numId="3" w16cid:durableId="1835339782">
    <w:abstractNumId w:val="15"/>
  </w:num>
  <w:num w:numId="4" w16cid:durableId="879703970">
    <w:abstractNumId w:val="17"/>
  </w:num>
  <w:num w:numId="5" w16cid:durableId="27066385">
    <w:abstractNumId w:val="25"/>
  </w:num>
  <w:num w:numId="6" w16cid:durableId="629288324">
    <w:abstractNumId w:val="21"/>
  </w:num>
  <w:num w:numId="7" w16cid:durableId="2102947809">
    <w:abstractNumId w:val="24"/>
  </w:num>
  <w:num w:numId="8" w16cid:durableId="1044523296">
    <w:abstractNumId w:val="22"/>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 w:numId="22" w16cid:durableId="1881895175">
    <w:abstractNumId w:val="30"/>
  </w:num>
  <w:num w:numId="23" w16cid:durableId="1824008485">
    <w:abstractNumId w:val="18"/>
  </w:num>
  <w:num w:numId="24" w16cid:durableId="1653486781">
    <w:abstractNumId w:val="11"/>
  </w:num>
  <w:num w:numId="25" w16cid:durableId="1526207826">
    <w:abstractNumId w:val="13"/>
  </w:num>
  <w:num w:numId="26" w16cid:durableId="294024581">
    <w:abstractNumId w:val="23"/>
  </w:num>
  <w:num w:numId="27" w16cid:durableId="1458597777">
    <w:abstractNumId w:val="26"/>
  </w:num>
  <w:num w:numId="28" w16cid:durableId="1138843256">
    <w:abstractNumId w:val="27"/>
  </w:num>
  <w:num w:numId="29" w16cid:durableId="376245712">
    <w:abstractNumId w:val="14"/>
  </w:num>
  <w:num w:numId="30" w16cid:durableId="1319769136">
    <w:abstractNumId w:val="16"/>
  </w:num>
  <w:num w:numId="31" w16cid:durableId="1139877599">
    <w:abstractNumId w:val="29"/>
  </w:num>
  <w:num w:numId="32" w16cid:durableId="1118913328">
    <w:abstractNumId w:val="20"/>
  </w:num>
  <w:num w:numId="33" w16cid:durableId="14518204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20"/>
  <w:characterSpacingControl w:val="doNotCompress"/>
  <w:hdrShapeDefaults>
    <o:shapedefaults v:ext="edit" spidmax="2050">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35"/>
    <w:rsid w:val="0000752A"/>
    <w:rsid w:val="00016465"/>
    <w:rsid w:val="00033263"/>
    <w:rsid w:val="000334C1"/>
    <w:rsid w:val="000767C7"/>
    <w:rsid w:val="00077A73"/>
    <w:rsid w:val="000873F6"/>
    <w:rsid w:val="000B286F"/>
    <w:rsid w:val="000C2B44"/>
    <w:rsid w:val="000D134B"/>
    <w:rsid w:val="000F039F"/>
    <w:rsid w:val="0010041D"/>
    <w:rsid w:val="001125D5"/>
    <w:rsid w:val="00124ED6"/>
    <w:rsid w:val="001356B1"/>
    <w:rsid w:val="00136B3E"/>
    <w:rsid w:val="00153576"/>
    <w:rsid w:val="00167789"/>
    <w:rsid w:val="00194704"/>
    <w:rsid w:val="001B160B"/>
    <w:rsid w:val="001B5FAB"/>
    <w:rsid w:val="001D477D"/>
    <w:rsid w:val="001D76FA"/>
    <w:rsid w:val="001F2C20"/>
    <w:rsid w:val="00203213"/>
    <w:rsid w:val="002236D5"/>
    <w:rsid w:val="00243756"/>
    <w:rsid w:val="0027193E"/>
    <w:rsid w:val="00284246"/>
    <w:rsid w:val="002966D6"/>
    <w:rsid w:val="002A3201"/>
    <w:rsid w:val="002A7891"/>
    <w:rsid w:val="002B51DB"/>
    <w:rsid w:val="002C4D08"/>
    <w:rsid w:val="002C4E0C"/>
    <w:rsid w:val="002C774A"/>
    <w:rsid w:val="002C7C6F"/>
    <w:rsid w:val="002E3BBA"/>
    <w:rsid w:val="002E7306"/>
    <w:rsid w:val="00331DCE"/>
    <w:rsid w:val="00334FEA"/>
    <w:rsid w:val="00351FDF"/>
    <w:rsid w:val="00352A17"/>
    <w:rsid w:val="00357E3C"/>
    <w:rsid w:val="003877F8"/>
    <w:rsid w:val="00391BEA"/>
    <w:rsid w:val="003965A9"/>
    <w:rsid w:val="003B4AEF"/>
    <w:rsid w:val="003B7F92"/>
    <w:rsid w:val="003C2DA6"/>
    <w:rsid w:val="003E2525"/>
    <w:rsid w:val="00415CF3"/>
    <w:rsid w:val="00435BA1"/>
    <w:rsid w:val="00447CA5"/>
    <w:rsid w:val="00453A7B"/>
    <w:rsid w:val="00457ADE"/>
    <w:rsid w:val="00464B92"/>
    <w:rsid w:val="004860D9"/>
    <w:rsid w:val="00490600"/>
    <w:rsid w:val="004909EF"/>
    <w:rsid w:val="004936B2"/>
    <w:rsid w:val="004A1426"/>
    <w:rsid w:val="004A28EA"/>
    <w:rsid w:val="004C1032"/>
    <w:rsid w:val="00504E47"/>
    <w:rsid w:val="00524297"/>
    <w:rsid w:val="0053696C"/>
    <w:rsid w:val="00537559"/>
    <w:rsid w:val="00574DB0"/>
    <w:rsid w:val="005A1C94"/>
    <w:rsid w:val="005A6F8D"/>
    <w:rsid w:val="005B4861"/>
    <w:rsid w:val="005E0FB7"/>
    <w:rsid w:val="005F5EF3"/>
    <w:rsid w:val="00605BCE"/>
    <w:rsid w:val="00607E94"/>
    <w:rsid w:val="00626B3C"/>
    <w:rsid w:val="00643F4B"/>
    <w:rsid w:val="00676B73"/>
    <w:rsid w:val="0069541B"/>
    <w:rsid w:val="006A1E18"/>
    <w:rsid w:val="006A37C0"/>
    <w:rsid w:val="006C7F5A"/>
    <w:rsid w:val="006D0785"/>
    <w:rsid w:val="00746B0A"/>
    <w:rsid w:val="00752A04"/>
    <w:rsid w:val="0077153E"/>
    <w:rsid w:val="0079001A"/>
    <w:rsid w:val="00791376"/>
    <w:rsid w:val="00791C5D"/>
    <w:rsid w:val="007B4FF4"/>
    <w:rsid w:val="007D7F15"/>
    <w:rsid w:val="007E47A0"/>
    <w:rsid w:val="00822AAD"/>
    <w:rsid w:val="00831977"/>
    <w:rsid w:val="00865D5F"/>
    <w:rsid w:val="00871DB8"/>
    <w:rsid w:val="00887E05"/>
    <w:rsid w:val="008A171A"/>
    <w:rsid w:val="008A32A5"/>
    <w:rsid w:val="008C6FDE"/>
    <w:rsid w:val="008C7D35"/>
    <w:rsid w:val="008F180B"/>
    <w:rsid w:val="008F48B9"/>
    <w:rsid w:val="008F6BC6"/>
    <w:rsid w:val="009049BC"/>
    <w:rsid w:val="00916960"/>
    <w:rsid w:val="00917064"/>
    <w:rsid w:val="009230A7"/>
    <w:rsid w:val="0094162F"/>
    <w:rsid w:val="009505A7"/>
    <w:rsid w:val="0095501D"/>
    <w:rsid w:val="00956B80"/>
    <w:rsid w:val="0096304F"/>
    <w:rsid w:val="0099108A"/>
    <w:rsid w:val="009A7F3F"/>
    <w:rsid w:val="009D646A"/>
    <w:rsid w:val="00A20EF6"/>
    <w:rsid w:val="00A3726F"/>
    <w:rsid w:val="00A379B4"/>
    <w:rsid w:val="00A4248D"/>
    <w:rsid w:val="00A633B0"/>
    <w:rsid w:val="00A718B6"/>
    <w:rsid w:val="00A9291E"/>
    <w:rsid w:val="00AA1166"/>
    <w:rsid w:val="00AA35A8"/>
    <w:rsid w:val="00AA51F5"/>
    <w:rsid w:val="00AA530F"/>
    <w:rsid w:val="00AB74C5"/>
    <w:rsid w:val="00AE562D"/>
    <w:rsid w:val="00AE7533"/>
    <w:rsid w:val="00B20F64"/>
    <w:rsid w:val="00B37AB0"/>
    <w:rsid w:val="00B42685"/>
    <w:rsid w:val="00B45879"/>
    <w:rsid w:val="00B535AD"/>
    <w:rsid w:val="00B75292"/>
    <w:rsid w:val="00B8453F"/>
    <w:rsid w:val="00B85473"/>
    <w:rsid w:val="00BE5968"/>
    <w:rsid w:val="00BF7216"/>
    <w:rsid w:val="00C272EB"/>
    <w:rsid w:val="00C62E97"/>
    <w:rsid w:val="00C81645"/>
    <w:rsid w:val="00CA61BE"/>
    <w:rsid w:val="00CB3E40"/>
    <w:rsid w:val="00CF22B3"/>
    <w:rsid w:val="00D00CD9"/>
    <w:rsid w:val="00D15AAE"/>
    <w:rsid w:val="00D22971"/>
    <w:rsid w:val="00D60B19"/>
    <w:rsid w:val="00D86385"/>
    <w:rsid w:val="00D95726"/>
    <w:rsid w:val="00DA4B7F"/>
    <w:rsid w:val="00DB472D"/>
    <w:rsid w:val="00DD6ECC"/>
    <w:rsid w:val="00DE5F88"/>
    <w:rsid w:val="00DF2298"/>
    <w:rsid w:val="00E067BA"/>
    <w:rsid w:val="00E07C52"/>
    <w:rsid w:val="00E26F2A"/>
    <w:rsid w:val="00E360EA"/>
    <w:rsid w:val="00E547A9"/>
    <w:rsid w:val="00E570A5"/>
    <w:rsid w:val="00E77096"/>
    <w:rsid w:val="00E822BD"/>
    <w:rsid w:val="00E91344"/>
    <w:rsid w:val="00EB20A4"/>
    <w:rsid w:val="00EB74E8"/>
    <w:rsid w:val="00EC0F79"/>
    <w:rsid w:val="00ED0A53"/>
    <w:rsid w:val="00EF22EF"/>
    <w:rsid w:val="00F02E99"/>
    <w:rsid w:val="00F055F4"/>
    <w:rsid w:val="00F215B6"/>
    <w:rsid w:val="00F30552"/>
    <w:rsid w:val="00F40BD0"/>
    <w:rsid w:val="00F419C0"/>
    <w:rsid w:val="00F46BDB"/>
    <w:rsid w:val="00F82744"/>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aeb,#e9ffdd,#f5ffef,white,#f3faff"/>
    </o:shapedefaults>
    <o:shapelayout v:ext="edit">
      <o:idmap v:ext="edit" data="2"/>
    </o:shapelayout>
  </w:shapeDefaults>
  <w:decimalSymbol w:val="."/>
  <w:listSeparator w:val=","/>
  <w14:docId w14:val="16416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26F"/>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line="240" w:lineRule="auto"/>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line="240" w:lineRule="auto"/>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et\AppData\Roaming\Microsoft\Templates\Simple%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F72403F9004E898B67C61406B654DD"/>
        <w:category>
          <w:name w:val="General"/>
          <w:gallery w:val="placeholder"/>
        </w:category>
        <w:types>
          <w:type w:val="bbPlcHdr"/>
        </w:types>
        <w:behaviors>
          <w:behavior w:val="content"/>
        </w:behaviors>
        <w:guid w:val="{8C159C53-94D1-47FB-9746-96DD5D818B83}"/>
      </w:docPartPr>
      <w:docPartBody>
        <w:p w:rsidR="00000000" w:rsidRDefault="00000000">
          <w:pPr>
            <w:pStyle w:val="8DF72403F9004E898B67C61406B654DD"/>
          </w:pPr>
          <w:r w:rsidRPr="002C4D08">
            <w:t>OBJECTIVE</w:t>
          </w:r>
        </w:p>
      </w:docPartBody>
    </w:docPart>
    <w:docPart>
      <w:docPartPr>
        <w:name w:val="91E9A0482FA54643A29EDA0BBCB5359F"/>
        <w:category>
          <w:name w:val="General"/>
          <w:gallery w:val="placeholder"/>
        </w:category>
        <w:types>
          <w:type w:val="bbPlcHdr"/>
        </w:types>
        <w:behaviors>
          <w:behavior w:val="content"/>
        </w:behaviors>
        <w:guid w:val="{C5F0C557-4B04-4B83-AF4F-EB65ABC4567F}"/>
      </w:docPartPr>
      <w:docPartBody>
        <w:p w:rsidR="00000000" w:rsidRDefault="00000000">
          <w:pPr>
            <w:pStyle w:val="91E9A0482FA54643A29EDA0BBCB5359F"/>
          </w:pPr>
          <w:r w:rsidRPr="001540E8">
            <w:t>Contact</w:t>
          </w:r>
        </w:p>
      </w:docPartBody>
    </w:docPart>
    <w:docPart>
      <w:docPartPr>
        <w:name w:val="6606BF91C9D844EF837638AC64EB7311"/>
        <w:category>
          <w:name w:val="General"/>
          <w:gallery w:val="placeholder"/>
        </w:category>
        <w:types>
          <w:type w:val="bbPlcHdr"/>
        </w:types>
        <w:behaviors>
          <w:behavior w:val="content"/>
        </w:behaviors>
        <w:guid w:val="{0EDD653C-9A7A-4D52-939B-6B616DA608C9}"/>
      </w:docPartPr>
      <w:docPartBody>
        <w:p w:rsidR="00000000" w:rsidRDefault="00000000">
          <w:pPr>
            <w:pStyle w:val="6606BF91C9D844EF837638AC64EB7311"/>
          </w:pPr>
          <w:r w:rsidRPr="00CF2BE7">
            <w:t>Experience</w:t>
          </w:r>
        </w:p>
      </w:docPartBody>
    </w:docPart>
    <w:docPart>
      <w:docPartPr>
        <w:name w:val="DF87951E83DC4F598D20EAFE537EE2C5"/>
        <w:category>
          <w:name w:val="General"/>
          <w:gallery w:val="placeholder"/>
        </w:category>
        <w:types>
          <w:type w:val="bbPlcHdr"/>
        </w:types>
        <w:behaviors>
          <w:behavior w:val="content"/>
        </w:behaviors>
        <w:guid w:val="{D0682B97-9EEC-4C57-818B-F734857FBB18}"/>
      </w:docPartPr>
      <w:docPartBody>
        <w:p w:rsidR="00000000" w:rsidRDefault="00000000">
          <w:pPr>
            <w:pStyle w:val="DF87951E83DC4F598D20EAFE537EE2C5"/>
          </w:pPr>
          <w:r w:rsidRPr="00351FDF">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BB"/>
    <w:rsid w:val="00AA35B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AB7414F9C74357B4EFD5546294F050">
    <w:name w:val="E6AB7414F9C74357B4EFD5546294F050"/>
  </w:style>
  <w:style w:type="character" w:customStyle="1" w:styleId="NotBold">
    <w:name w:val="Not Bold"/>
    <w:uiPriority w:val="1"/>
    <w:qFormat/>
    <w:rPr>
      <w:b/>
      <w:color w:val="44546A" w:themeColor="text2"/>
    </w:rPr>
  </w:style>
  <w:style w:type="paragraph" w:customStyle="1" w:styleId="F4660F5A54144E448C613B4B9E4BDCDF">
    <w:name w:val="F4660F5A54144E448C613B4B9E4BDCDF"/>
  </w:style>
  <w:style w:type="paragraph" w:customStyle="1" w:styleId="E3871440B2A44AEDA8BC4AFB09A89DD2">
    <w:name w:val="E3871440B2A44AEDA8BC4AFB09A89DD2"/>
  </w:style>
  <w:style w:type="paragraph" w:customStyle="1" w:styleId="8DF72403F9004E898B67C61406B654DD">
    <w:name w:val="8DF72403F9004E898B67C61406B654DD"/>
  </w:style>
  <w:style w:type="paragraph" w:customStyle="1" w:styleId="881760A82D5540BFA643B3A531CA77BF">
    <w:name w:val="881760A82D5540BFA643B3A531CA77BF"/>
  </w:style>
  <w:style w:type="paragraph" w:customStyle="1" w:styleId="91E9A0482FA54643A29EDA0BBCB5359F">
    <w:name w:val="91E9A0482FA54643A29EDA0BBCB5359F"/>
  </w:style>
  <w:style w:type="paragraph" w:customStyle="1" w:styleId="7EAA744F3E1D4915B96540DDF1DCFF26">
    <w:name w:val="7EAA744F3E1D4915B96540DDF1DCFF26"/>
  </w:style>
  <w:style w:type="paragraph" w:customStyle="1" w:styleId="A4450748187D4EA1B78C9A484F2E8D56">
    <w:name w:val="A4450748187D4EA1B78C9A484F2E8D56"/>
  </w:style>
  <w:style w:type="paragraph" w:customStyle="1" w:styleId="67B75E68D63A416A96C47D1A96D9636D">
    <w:name w:val="67B75E68D63A416A96C47D1A96D9636D"/>
  </w:style>
  <w:style w:type="paragraph" w:customStyle="1" w:styleId="BABD27AD9C80494C82CCE1F63D661038">
    <w:name w:val="BABD27AD9C80494C82CCE1F63D661038"/>
  </w:style>
  <w:style w:type="paragraph" w:customStyle="1" w:styleId="6606BF91C9D844EF837638AC64EB7311">
    <w:name w:val="6606BF91C9D844EF837638AC64EB7311"/>
  </w:style>
  <w:style w:type="paragraph" w:customStyle="1" w:styleId="7AE9478D34B0433189FB8E686541CEFF">
    <w:name w:val="7AE9478D34B0433189FB8E686541CEFF"/>
  </w:style>
  <w:style w:type="paragraph" w:customStyle="1" w:styleId="8B7C3EFDFD5D46B8A0326A8ABFED7FFA">
    <w:name w:val="8B7C3EFDFD5D46B8A0326A8ABFED7FFA"/>
  </w:style>
  <w:style w:type="paragraph" w:customStyle="1" w:styleId="CB13D12F9C3346EF97B6E642A6E9B648">
    <w:name w:val="CB13D12F9C3346EF97B6E642A6E9B648"/>
  </w:style>
  <w:style w:type="paragraph" w:customStyle="1" w:styleId="10A58F60214440A8953C74A61D549A46">
    <w:name w:val="10A58F60214440A8953C74A61D549A46"/>
  </w:style>
  <w:style w:type="paragraph" w:customStyle="1" w:styleId="E05F49482F514D9887A66632E6586941">
    <w:name w:val="E05F49482F514D9887A66632E6586941"/>
  </w:style>
  <w:style w:type="paragraph" w:customStyle="1" w:styleId="D647295352CA49FCA18F9CDCF1622553">
    <w:name w:val="D647295352CA49FCA18F9CDCF1622553"/>
  </w:style>
  <w:style w:type="paragraph" w:customStyle="1" w:styleId="C79A8417B2224C90A977B3FA867967EE">
    <w:name w:val="C79A8417B2224C90A977B3FA867967EE"/>
  </w:style>
  <w:style w:type="paragraph" w:customStyle="1" w:styleId="74633BEB532C43DCB641AB3F17792047">
    <w:name w:val="74633BEB532C43DCB641AB3F17792047"/>
  </w:style>
  <w:style w:type="paragraph" w:customStyle="1" w:styleId="5CBF5C4F05CD4BE9ABD526168A90D896">
    <w:name w:val="5CBF5C4F05CD4BE9ABD526168A90D896"/>
  </w:style>
  <w:style w:type="paragraph" w:customStyle="1" w:styleId="02300FCCF6564B629898552ADA954F26">
    <w:name w:val="02300FCCF6564B629898552ADA954F26"/>
  </w:style>
  <w:style w:type="paragraph" w:customStyle="1" w:styleId="78DEF89383B148389EB5719147166D53">
    <w:name w:val="78DEF89383B148389EB5719147166D53"/>
  </w:style>
  <w:style w:type="paragraph" w:customStyle="1" w:styleId="DF87951E83DC4F598D20EAFE537EE2C5">
    <w:name w:val="DF87951E83DC4F598D20EAFE537EE2C5"/>
  </w:style>
  <w:style w:type="paragraph" w:customStyle="1" w:styleId="A18804D0B8C04798A45D5276C7FBE001">
    <w:name w:val="A18804D0B8C04798A45D5276C7FBE001"/>
  </w:style>
  <w:style w:type="paragraph" w:customStyle="1" w:styleId="B0B2FF9C5ABE4324B03ACFEB15B2B0F7">
    <w:name w:val="B0B2FF9C5ABE4324B03ACFEB15B2B0F7"/>
  </w:style>
  <w:style w:type="paragraph" w:customStyle="1" w:styleId="F90F8B8B80B740FB83C5910A085C0ED5">
    <w:name w:val="F90F8B8B80B740FB83C5910A085C0ED5"/>
  </w:style>
  <w:style w:type="paragraph" w:customStyle="1" w:styleId="F2225E8CA5E244EABCDE30217DB143C5">
    <w:name w:val="F2225E8CA5E244EABCDE30217DB143C5"/>
  </w:style>
  <w:style w:type="paragraph" w:customStyle="1" w:styleId="256B4A2874CA4EE38995656061F8880D">
    <w:name w:val="256B4A2874CA4EE38995656061F8880D"/>
  </w:style>
  <w:style w:type="paragraph" w:customStyle="1" w:styleId="1943FBDE73B040F188972B727616418A">
    <w:name w:val="1943FBDE73B040F188972B7276164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ACD3A-016A-4DA1-BDB8-A4D0D5066F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5096CFC-93AE-4516-98C2-08D811E078E2}">
  <ds:schemaRefs>
    <ds:schemaRef ds:uri="http://schemas.microsoft.com/sharepoint/v3/contenttype/forms"/>
  </ds:schemaRefs>
</ds:datastoreItem>
</file>

<file path=customXml/itemProps3.xml><?xml version="1.0" encoding="utf-8"?>
<ds:datastoreItem xmlns:ds="http://schemas.openxmlformats.org/officeDocument/2006/customXml" ds:itemID="{FDFCF9E5-1071-4C3D-AA44-7E8B97CFD0B3}">
  <ds:schemaRefs>
    <ds:schemaRef ds:uri="http://schemas.openxmlformats.org/officeDocument/2006/bibliography"/>
  </ds:schemaRefs>
</ds:datastoreItem>
</file>

<file path=customXml/itemProps4.xml><?xml version="1.0" encoding="utf-8"?>
<ds:datastoreItem xmlns:ds="http://schemas.openxmlformats.org/officeDocument/2006/customXml" ds:itemID="{BC949AC9-09B6-410F-BCB1-38C226FEB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Template>
  <TotalTime>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2024-01-02T15:44:00Z</dcterms:created>
  <dcterms:modified xsi:type="dcterms:W3CDTF">2024-01-02T17:14:00Z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